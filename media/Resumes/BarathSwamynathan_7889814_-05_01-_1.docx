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2664"/>
        <w:gridCol w:w="288"/>
        <w:gridCol w:w="8064"/>
      </w:tblGrid>
      <w:tr w:rsidR="00C66E03" w14:paraId="35632637" w14:textId="77777777" w:rsidTr="00210F82">
        <w:tc>
          <w:tcPr>
            <w:tcW w:w="2664" w:type="dxa"/>
          </w:tcPr>
          <w:p w14:paraId="41D4B746" w14:textId="4A3E8366" w:rsidR="00C66E03" w:rsidRPr="00210F82" w:rsidRDefault="00C66E03" w:rsidP="00C66E03">
            <w:pPr>
              <w:rPr>
                <w:rFonts w:ascii="Unisys Logo" w:hAnsi="Unisys Logo"/>
                <w:color w:val="FF0000"/>
                <w:sz w:val="28"/>
                <w:szCs w:val="28"/>
              </w:rPr>
            </w:pPr>
          </w:p>
          <w:p w14:paraId="1887DC76" w14:textId="77777777" w:rsidR="00EE4354" w:rsidRPr="00210F82" w:rsidRDefault="00EE4354" w:rsidP="00C66E03">
            <w:pPr>
              <w:rPr>
                <w:rFonts w:ascii="Arial Narrow" w:hAnsi="Arial Narrow"/>
                <w:b/>
                <w:color w:val="3366FF"/>
                <w:sz w:val="24"/>
                <w:szCs w:val="24"/>
              </w:rPr>
            </w:pPr>
          </w:p>
        </w:tc>
        <w:tc>
          <w:tcPr>
            <w:tcW w:w="288" w:type="dxa"/>
          </w:tcPr>
          <w:p w14:paraId="2F216127" w14:textId="77777777" w:rsidR="00C66E03" w:rsidRPr="00C22EBD" w:rsidRDefault="00C66E03" w:rsidP="00210F82">
            <w:pPr>
              <w:spacing w:before="180" w:line="32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064" w:type="dxa"/>
          </w:tcPr>
          <w:p w14:paraId="3C12EEB7" w14:textId="448B3FEF" w:rsidR="00C22EBD" w:rsidRPr="00C22EBD" w:rsidRDefault="002451BA" w:rsidP="00C22EBD">
            <w:pPr>
              <w:spacing w:before="180" w:line="32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  <w:r w:rsidR="00D70C37"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ARATH</w:t>
            </w:r>
            <w:r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DD0D19"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SWAMYNATHAN -</w:t>
            </w:r>
            <w:r w:rsidR="001C2AB8"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74494"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Senior </w:t>
            </w:r>
            <w:r w:rsidR="00682E4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Engineer</w:t>
            </w:r>
            <w:r w:rsidR="00574494"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29D1B17A" w14:textId="77777777" w:rsidR="00B91351" w:rsidRDefault="00B25E6E" w:rsidP="00FA7DCC">
            <w:pPr>
              <w:spacing w:before="180" w:line="320" w:lineRule="exac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Mob : </w:t>
            </w:r>
            <w:r w:rsidR="00574494" w:rsidRPr="006C5F19">
              <w:rPr>
                <w:rFonts w:asciiTheme="minorHAnsi" w:hAnsiTheme="minorHAnsi" w:cstheme="minorHAnsi"/>
                <w:bCs/>
                <w:sz w:val="24"/>
                <w:szCs w:val="24"/>
              </w:rPr>
              <w:t>+91 9611903003</w:t>
            </w:r>
          </w:p>
          <w:p w14:paraId="3883DA86" w14:textId="7CD245EE" w:rsidR="00C66E03" w:rsidRPr="00C22EBD" w:rsidRDefault="00B25E6E" w:rsidP="00FA7DCC">
            <w:pPr>
              <w:spacing w:before="180" w:line="320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2E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Email :</w:t>
            </w:r>
            <w:r w:rsidR="00602EF1" w:rsidRPr="00C22EB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</w:t>
            </w:r>
            <w:r w:rsidR="00C5584C">
              <w:rPr>
                <w:rFonts w:asciiTheme="minorHAnsi" w:hAnsiTheme="minorHAnsi" w:cstheme="minorHAnsi"/>
                <w:b/>
                <w:sz w:val="24"/>
                <w:szCs w:val="24"/>
              </w:rPr>
              <w:t>barath.swaminathan@gmail.com</w:t>
            </w:r>
            <w:r w:rsidR="00602EF1" w:rsidRPr="00C22EB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  </w:t>
            </w:r>
          </w:p>
        </w:tc>
      </w:tr>
      <w:tr w:rsidR="00FA7DCC" w14:paraId="7991D568" w14:textId="77777777" w:rsidTr="00210F82">
        <w:tc>
          <w:tcPr>
            <w:tcW w:w="2664" w:type="dxa"/>
          </w:tcPr>
          <w:p w14:paraId="156BA789" w14:textId="77777777" w:rsidR="00FA7DCC" w:rsidRPr="00210F82" w:rsidRDefault="00FA7DCC" w:rsidP="00C66E03">
            <w:pPr>
              <w:rPr>
                <w:rFonts w:ascii="Unisys Logo" w:hAnsi="Unisys Logo"/>
                <w:color w:val="FF0000"/>
                <w:sz w:val="28"/>
                <w:szCs w:val="28"/>
              </w:rPr>
            </w:pPr>
          </w:p>
        </w:tc>
        <w:tc>
          <w:tcPr>
            <w:tcW w:w="288" w:type="dxa"/>
          </w:tcPr>
          <w:p w14:paraId="5E06F41C" w14:textId="77777777" w:rsidR="00FA7DCC" w:rsidRPr="00C22EBD" w:rsidRDefault="00FA7DCC" w:rsidP="00210F82">
            <w:pPr>
              <w:spacing w:before="180" w:line="32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064" w:type="dxa"/>
          </w:tcPr>
          <w:p w14:paraId="4BCFAFA3" w14:textId="77777777" w:rsidR="00FA7DCC" w:rsidRPr="00C22EBD" w:rsidRDefault="00FA7DCC" w:rsidP="00C22EBD">
            <w:pPr>
              <w:spacing w:before="180" w:line="32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37BDD629" w14:textId="4083D8B8" w:rsidR="00C66E03" w:rsidRDefault="006C5F19" w:rsidP="006C5F19">
      <w:pPr>
        <w:tabs>
          <w:tab w:val="left" w:pos="4460"/>
        </w:tabs>
      </w:pPr>
      <w:r>
        <w:tab/>
      </w:r>
    </w:p>
    <w:tbl>
      <w:tblPr>
        <w:tblW w:w="10998" w:type="dxa"/>
        <w:tblLook w:val="00A0" w:firstRow="1" w:lastRow="0" w:firstColumn="1" w:lastColumn="0" w:noHBand="0" w:noVBand="0"/>
      </w:tblPr>
      <w:tblGrid>
        <w:gridCol w:w="2652"/>
        <w:gridCol w:w="288"/>
        <w:gridCol w:w="8058"/>
      </w:tblGrid>
      <w:tr w:rsidR="00605284" w14:paraId="45480AAE" w14:textId="77777777" w:rsidTr="00662482">
        <w:tc>
          <w:tcPr>
            <w:tcW w:w="2652" w:type="dxa"/>
            <w:shd w:val="clear" w:color="auto" w:fill="E6E6E6"/>
          </w:tcPr>
          <w:p w14:paraId="763A752F" w14:textId="77777777" w:rsidR="00806C87" w:rsidRDefault="00806C87" w:rsidP="0080071E">
            <w:pPr>
              <w:spacing w:before="60" w:line="220" w:lineRule="exact"/>
              <w:rPr>
                <w:rFonts w:ascii="Arial" w:hAnsi="Arial" w:cs="Arial"/>
                <w:b/>
                <w:szCs w:val="24"/>
              </w:rPr>
            </w:pPr>
          </w:p>
          <w:p w14:paraId="3D3C2DEB" w14:textId="67A2FDA7" w:rsidR="007A0BEB" w:rsidRPr="00662482" w:rsidRDefault="00B91351" w:rsidP="00662482">
            <w:pPr>
              <w:spacing w:before="60" w:line="220" w:lineRule="exact"/>
              <w:rPr>
                <w:rFonts w:ascii="Arial" w:hAnsi="Arial" w:cs="Arial"/>
                <w:b/>
                <w:sz w:val="14"/>
                <w:szCs w:val="18"/>
              </w:rPr>
            </w:pPr>
            <w:r>
              <w:rPr>
                <w:rFonts w:ascii="Arial" w:hAnsi="Arial" w:cs="Arial"/>
                <w:b/>
                <w:szCs w:val="24"/>
              </w:rPr>
              <w:t>Software/solvers</w:t>
            </w:r>
          </w:p>
          <w:p w14:paraId="32EB26E5" w14:textId="0760B562" w:rsidR="007A0BEB" w:rsidRPr="00B91351" w:rsidRDefault="00C22EBD" w:rsidP="00AD2250">
            <w:pPr>
              <w:pStyle w:val="ListParagraph"/>
              <w:numPr>
                <w:ilvl w:val="0"/>
                <w:numId w:val="7"/>
              </w:numPr>
              <w:spacing w:before="60"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1351">
              <w:rPr>
                <w:rFonts w:ascii="Arial" w:hAnsi="Arial" w:cs="Arial"/>
                <w:b/>
                <w:bCs/>
                <w:sz w:val="18"/>
                <w:szCs w:val="18"/>
              </w:rPr>
              <w:t>Hyper mesh</w:t>
            </w:r>
            <w:r w:rsidR="001277C9" w:rsidRPr="00B913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1E2BD4B9" w14:textId="77777777" w:rsidR="00B91351" w:rsidRPr="00B91351" w:rsidRDefault="001277C9" w:rsidP="00B91351">
            <w:pPr>
              <w:pStyle w:val="ListParagraph"/>
              <w:numPr>
                <w:ilvl w:val="0"/>
                <w:numId w:val="7"/>
              </w:numPr>
              <w:spacing w:before="60"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1351">
              <w:rPr>
                <w:rFonts w:ascii="Arial" w:hAnsi="Arial" w:cs="Arial"/>
                <w:b/>
                <w:bCs/>
                <w:sz w:val="18"/>
                <w:szCs w:val="18"/>
              </w:rPr>
              <w:t>LS</w:t>
            </w:r>
            <w:r w:rsidR="00FD0761" w:rsidRPr="00B913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91351">
              <w:rPr>
                <w:rFonts w:ascii="Arial" w:hAnsi="Arial" w:cs="Arial"/>
                <w:b/>
                <w:bCs/>
                <w:sz w:val="18"/>
                <w:szCs w:val="18"/>
              </w:rPr>
              <w:t>DYNA,</w:t>
            </w:r>
          </w:p>
          <w:p w14:paraId="325B4945" w14:textId="33D45754" w:rsidR="00B91351" w:rsidRPr="00B91351" w:rsidRDefault="001277C9" w:rsidP="00B91351">
            <w:pPr>
              <w:pStyle w:val="ListParagraph"/>
              <w:numPr>
                <w:ilvl w:val="0"/>
                <w:numId w:val="7"/>
              </w:numPr>
              <w:spacing w:before="60"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1351">
              <w:rPr>
                <w:rFonts w:ascii="Arial" w:hAnsi="Arial" w:cs="Arial"/>
                <w:b/>
                <w:bCs/>
                <w:sz w:val="18"/>
                <w:szCs w:val="18"/>
              </w:rPr>
              <w:t>Abaqus,</w:t>
            </w:r>
            <w:r w:rsidR="007D7E6D" w:rsidRPr="00B913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58A3CAEF" w14:textId="3659F337" w:rsidR="00FD0761" w:rsidRPr="00B91351" w:rsidRDefault="001277C9" w:rsidP="00B91351">
            <w:pPr>
              <w:pStyle w:val="ListParagraph"/>
              <w:numPr>
                <w:ilvl w:val="0"/>
                <w:numId w:val="7"/>
              </w:numPr>
              <w:spacing w:before="60"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1351">
              <w:rPr>
                <w:rFonts w:ascii="Arial" w:hAnsi="Arial" w:cs="Arial"/>
                <w:b/>
                <w:bCs/>
                <w:sz w:val="18"/>
                <w:szCs w:val="18"/>
              </w:rPr>
              <w:t>LS-opt</w:t>
            </w:r>
          </w:p>
          <w:p w14:paraId="71ACDA4D" w14:textId="707668B9" w:rsidR="00323340" w:rsidRDefault="00323340" w:rsidP="00AD2250">
            <w:pPr>
              <w:pStyle w:val="ListParagraph"/>
              <w:numPr>
                <w:ilvl w:val="0"/>
                <w:numId w:val="7"/>
              </w:numPr>
              <w:spacing w:before="60"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CATIA</w:t>
            </w:r>
          </w:p>
          <w:p w14:paraId="099C6C95" w14:textId="7B6DA40A" w:rsidR="00305631" w:rsidRPr="00B91351" w:rsidRDefault="00305631" w:rsidP="00AD2250">
            <w:pPr>
              <w:pStyle w:val="ListParagraph"/>
              <w:numPr>
                <w:ilvl w:val="0"/>
                <w:numId w:val="7"/>
              </w:numPr>
              <w:spacing w:before="60"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APQP</w:t>
            </w:r>
          </w:p>
          <w:p w14:paraId="358F0D35" w14:textId="4F0594E9" w:rsidR="0080071E" w:rsidRDefault="0080071E" w:rsidP="00210F82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</w:p>
          <w:p w14:paraId="272B7ABF" w14:textId="77777777" w:rsidR="00B91351" w:rsidRPr="00AD2250" w:rsidRDefault="00B91351" w:rsidP="00B91351">
            <w:pPr>
              <w:spacing w:before="60" w:line="220" w:lineRule="exact"/>
              <w:rPr>
                <w:rFonts w:ascii="Arial" w:hAnsi="Arial" w:cs="Arial"/>
                <w:b/>
              </w:rPr>
            </w:pPr>
            <w:r w:rsidRPr="00AD2250">
              <w:rPr>
                <w:rFonts w:ascii="Arial" w:hAnsi="Arial" w:cs="Arial"/>
                <w:b/>
              </w:rPr>
              <w:t>Languages</w:t>
            </w:r>
          </w:p>
          <w:p w14:paraId="4A10CA67" w14:textId="77777777" w:rsidR="00B91351" w:rsidRPr="00B91351" w:rsidRDefault="00B91351" w:rsidP="00B91351">
            <w:pPr>
              <w:pStyle w:val="ListParagraph"/>
              <w:numPr>
                <w:ilvl w:val="0"/>
                <w:numId w:val="12"/>
              </w:numPr>
              <w:spacing w:before="60" w:line="220" w:lineRule="exact"/>
              <w:ind w:left="342" w:hanging="342"/>
              <w:rPr>
                <w:rFonts w:ascii="Arial" w:hAnsi="Arial" w:cs="Arial"/>
                <w:b/>
                <w:bCs/>
                <w:sz w:val="18"/>
              </w:rPr>
            </w:pPr>
            <w:r w:rsidRPr="00B91351">
              <w:rPr>
                <w:rFonts w:ascii="Arial" w:hAnsi="Arial" w:cs="Arial"/>
                <w:b/>
                <w:bCs/>
                <w:sz w:val="18"/>
              </w:rPr>
              <w:t>English</w:t>
            </w:r>
          </w:p>
          <w:p w14:paraId="0131A32B" w14:textId="77777777" w:rsidR="00B91351" w:rsidRPr="00B91351" w:rsidRDefault="00B91351" w:rsidP="00B91351">
            <w:pPr>
              <w:pStyle w:val="ListParagraph"/>
              <w:numPr>
                <w:ilvl w:val="0"/>
                <w:numId w:val="12"/>
              </w:numPr>
              <w:spacing w:before="60" w:line="220" w:lineRule="exact"/>
              <w:ind w:left="342" w:hanging="342"/>
              <w:rPr>
                <w:rFonts w:ascii="Arial" w:hAnsi="Arial" w:cs="Arial"/>
                <w:b/>
                <w:bCs/>
                <w:sz w:val="18"/>
              </w:rPr>
            </w:pPr>
            <w:r w:rsidRPr="00B91351">
              <w:rPr>
                <w:rFonts w:ascii="Arial" w:hAnsi="Arial" w:cs="Arial"/>
                <w:b/>
                <w:bCs/>
                <w:sz w:val="18"/>
              </w:rPr>
              <w:t>Tamil</w:t>
            </w:r>
          </w:p>
          <w:p w14:paraId="684D629D" w14:textId="77777777" w:rsidR="00B91351" w:rsidRPr="00B91351" w:rsidRDefault="00B91351" w:rsidP="00B91351">
            <w:pPr>
              <w:pStyle w:val="ListParagraph"/>
              <w:numPr>
                <w:ilvl w:val="0"/>
                <w:numId w:val="12"/>
              </w:numPr>
              <w:spacing w:before="60" w:line="220" w:lineRule="exact"/>
              <w:ind w:left="342" w:hanging="342"/>
              <w:rPr>
                <w:rFonts w:ascii="Arial" w:hAnsi="Arial" w:cs="Arial"/>
                <w:b/>
                <w:bCs/>
                <w:sz w:val="18"/>
              </w:rPr>
            </w:pPr>
            <w:r w:rsidRPr="00B91351">
              <w:rPr>
                <w:rFonts w:ascii="Arial" w:hAnsi="Arial" w:cs="Arial"/>
                <w:b/>
                <w:bCs/>
                <w:sz w:val="18"/>
              </w:rPr>
              <w:t>Kannada</w:t>
            </w:r>
          </w:p>
          <w:p w14:paraId="7BCD1180" w14:textId="77777777" w:rsidR="00B91351" w:rsidRPr="00B91351" w:rsidRDefault="00B91351" w:rsidP="00B91351">
            <w:pPr>
              <w:pStyle w:val="ListParagraph"/>
              <w:numPr>
                <w:ilvl w:val="0"/>
                <w:numId w:val="12"/>
              </w:numPr>
              <w:spacing w:before="60" w:line="220" w:lineRule="exact"/>
              <w:ind w:left="342" w:hanging="342"/>
              <w:rPr>
                <w:rFonts w:ascii="Arial" w:hAnsi="Arial" w:cs="Arial"/>
                <w:b/>
                <w:bCs/>
                <w:sz w:val="18"/>
              </w:rPr>
            </w:pPr>
            <w:r w:rsidRPr="00B91351">
              <w:rPr>
                <w:rFonts w:ascii="Arial" w:hAnsi="Arial" w:cs="Arial"/>
                <w:b/>
                <w:bCs/>
                <w:sz w:val="18"/>
              </w:rPr>
              <w:t>Hindi</w:t>
            </w:r>
          </w:p>
          <w:p w14:paraId="4BFA758E" w14:textId="3E550899" w:rsidR="00B03BA3" w:rsidRPr="00B91351" w:rsidRDefault="00B03BA3" w:rsidP="00B91351">
            <w:pPr>
              <w:spacing w:before="60" w:line="220" w:lineRule="exact"/>
              <w:rPr>
                <w:rFonts w:ascii="Arial Narrow" w:hAnsi="Arial Narrow"/>
                <w:b/>
                <w:noProof/>
                <w:sz w:val="18"/>
                <w:szCs w:val="18"/>
              </w:rPr>
            </w:pPr>
          </w:p>
        </w:tc>
        <w:tc>
          <w:tcPr>
            <w:tcW w:w="288" w:type="dxa"/>
          </w:tcPr>
          <w:p w14:paraId="627CB77A" w14:textId="77777777" w:rsidR="00605284" w:rsidRDefault="00605284" w:rsidP="00C66E03"/>
        </w:tc>
        <w:tc>
          <w:tcPr>
            <w:tcW w:w="8058" w:type="dxa"/>
          </w:tcPr>
          <w:p w14:paraId="6597BCED" w14:textId="77777777" w:rsidR="00605284" w:rsidRPr="00B41AF6" w:rsidRDefault="00463541" w:rsidP="00210F82">
            <w:pPr>
              <w:ind w:left="-72"/>
              <w:rPr>
                <w:rFonts w:ascii="Arial" w:hAnsi="Arial" w:cs="Arial"/>
                <w:b/>
                <w:sz w:val="18"/>
                <w:szCs w:val="18"/>
              </w:rPr>
            </w:pPr>
            <w:r w:rsidRPr="00B41AF6">
              <w:rPr>
                <w:rFonts w:ascii="Arial" w:hAnsi="Arial" w:cs="Arial"/>
                <w:b/>
                <w:sz w:val="18"/>
                <w:szCs w:val="18"/>
              </w:rPr>
              <w:t>Professional</w:t>
            </w:r>
            <w:r w:rsidR="00D17FDE" w:rsidRPr="00B41AF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554F1" w:rsidRPr="00B41AF6">
              <w:rPr>
                <w:rFonts w:ascii="Arial" w:hAnsi="Arial" w:cs="Arial"/>
                <w:b/>
                <w:sz w:val="18"/>
                <w:szCs w:val="18"/>
              </w:rPr>
              <w:t>Summary</w:t>
            </w:r>
          </w:p>
          <w:p w14:paraId="0937C8BC" w14:textId="4FD31080" w:rsidR="00A9710B" w:rsidRPr="00BC6F45" w:rsidRDefault="00EA3933" w:rsidP="00C31892">
            <w:pPr>
              <w:pStyle w:val="ListParagraph"/>
              <w:numPr>
                <w:ilvl w:val="0"/>
                <w:numId w:val="9"/>
              </w:num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6F45">
              <w:rPr>
                <w:rFonts w:ascii="Arial" w:hAnsi="Arial" w:cs="Arial"/>
                <w:sz w:val="18"/>
                <w:szCs w:val="18"/>
              </w:rPr>
              <w:t xml:space="preserve">“Driven to </w:t>
            </w:r>
            <w:r w:rsidR="00BC6F45" w:rsidRPr="00BC6F45">
              <w:rPr>
                <w:rFonts w:ascii="Arial" w:hAnsi="Arial" w:cs="Arial"/>
                <w:sz w:val="18"/>
                <w:szCs w:val="18"/>
              </w:rPr>
              <w:t xml:space="preserve">Excellence” with </w:t>
            </w:r>
            <w:r w:rsidR="00647C10">
              <w:rPr>
                <w:rFonts w:ascii="Arial" w:hAnsi="Arial" w:cs="Arial"/>
                <w:sz w:val="18"/>
                <w:szCs w:val="18"/>
              </w:rPr>
              <w:t>5</w:t>
            </w:r>
            <w:r w:rsidR="000E60EF" w:rsidRPr="00BC6F45">
              <w:rPr>
                <w:rFonts w:ascii="Arial" w:hAnsi="Arial" w:cs="Arial"/>
                <w:sz w:val="18"/>
                <w:szCs w:val="18"/>
              </w:rPr>
              <w:t xml:space="preserve"> year</w:t>
            </w:r>
            <w:r w:rsidR="008103EE" w:rsidRPr="00BC6F45">
              <w:rPr>
                <w:rFonts w:ascii="Arial" w:hAnsi="Arial" w:cs="Arial"/>
                <w:sz w:val="18"/>
                <w:szCs w:val="18"/>
              </w:rPr>
              <w:t>s</w:t>
            </w:r>
            <w:r w:rsidR="0080071E" w:rsidRPr="00BC6F45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="00286738" w:rsidRPr="00BC6F45">
              <w:rPr>
                <w:rFonts w:ascii="Arial" w:hAnsi="Arial" w:cs="Arial"/>
                <w:sz w:val="18"/>
                <w:szCs w:val="18"/>
              </w:rPr>
              <w:t>experience as</w:t>
            </w:r>
            <w:r w:rsidR="003B3B9F" w:rsidRPr="00BC6F45">
              <w:rPr>
                <w:rFonts w:ascii="Arial" w:hAnsi="Arial" w:cs="Arial"/>
                <w:sz w:val="18"/>
                <w:szCs w:val="18"/>
              </w:rPr>
              <w:t xml:space="preserve"> CAE </w:t>
            </w:r>
            <w:r w:rsidR="00F62E9E">
              <w:rPr>
                <w:rFonts w:ascii="Arial" w:hAnsi="Arial" w:cs="Arial"/>
                <w:sz w:val="18"/>
                <w:szCs w:val="18"/>
              </w:rPr>
              <w:t>/ Project engineer</w:t>
            </w:r>
            <w:r w:rsidR="00B723C0">
              <w:rPr>
                <w:rFonts w:ascii="Arial" w:hAnsi="Arial" w:cs="Arial"/>
                <w:sz w:val="18"/>
                <w:szCs w:val="18"/>
              </w:rPr>
              <w:t xml:space="preserve"> / Project Management </w:t>
            </w:r>
          </w:p>
          <w:p w14:paraId="28345727" w14:textId="5F4F0F22" w:rsidR="00BC6F45" w:rsidRPr="00647C10" w:rsidRDefault="0080071E" w:rsidP="00C31892">
            <w:pPr>
              <w:pStyle w:val="ListParagraph"/>
              <w:numPr>
                <w:ilvl w:val="0"/>
                <w:numId w:val="9"/>
              </w:num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6F45">
              <w:rPr>
                <w:rFonts w:ascii="Arial" w:hAnsi="Arial" w:cs="Arial"/>
                <w:sz w:val="18"/>
                <w:szCs w:val="18"/>
              </w:rPr>
              <w:t xml:space="preserve">Good Problem Solving, </w:t>
            </w:r>
            <w:r w:rsidR="00C86045" w:rsidRPr="00BC6F45">
              <w:rPr>
                <w:rFonts w:ascii="Arial" w:hAnsi="Arial" w:cs="Arial"/>
                <w:sz w:val="18"/>
                <w:szCs w:val="18"/>
              </w:rPr>
              <w:t xml:space="preserve">Critical </w:t>
            </w:r>
            <w:r w:rsidR="00221754" w:rsidRPr="00BC6F45">
              <w:rPr>
                <w:rFonts w:ascii="Arial" w:hAnsi="Arial" w:cs="Arial"/>
                <w:sz w:val="18"/>
                <w:szCs w:val="18"/>
              </w:rPr>
              <w:t xml:space="preserve">thinking, </w:t>
            </w:r>
            <w:r w:rsidRPr="00BC6F45">
              <w:rPr>
                <w:rFonts w:ascii="Arial" w:hAnsi="Arial" w:cs="Arial"/>
                <w:sz w:val="18"/>
                <w:szCs w:val="18"/>
              </w:rPr>
              <w:t>interpersonal skills</w:t>
            </w:r>
            <w:r w:rsidR="00BC6F4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13801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BC6F45">
              <w:rPr>
                <w:rFonts w:ascii="Arial" w:hAnsi="Arial" w:cs="Arial"/>
                <w:sz w:val="18"/>
                <w:szCs w:val="18"/>
              </w:rPr>
              <w:t xml:space="preserve">strong </w:t>
            </w:r>
            <w:r w:rsidR="00813801">
              <w:rPr>
                <w:rFonts w:ascii="Arial" w:hAnsi="Arial" w:cs="Arial"/>
                <w:sz w:val="18"/>
                <w:szCs w:val="18"/>
              </w:rPr>
              <w:t xml:space="preserve">believer that success can be achieved only </w:t>
            </w:r>
            <w:r w:rsidR="00BC6F45">
              <w:rPr>
                <w:rFonts w:ascii="Arial" w:hAnsi="Arial" w:cs="Arial"/>
                <w:sz w:val="18"/>
                <w:szCs w:val="18"/>
              </w:rPr>
              <w:t>as a team</w:t>
            </w:r>
          </w:p>
          <w:p w14:paraId="6DE87FC4" w14:textId="77777777" w:rsidR="009E1498" w:rsidRDefault="009E1498" w:rsidP="00C31892">
            <w:pPr>
              <w:ind w:left="-7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5BD0A1" w14:textId="699BF153" w:rsidR="00605284" w:rsidRPr="00B41AF6" w:rsidRDefault="009E1498" w:rsidP="00C31892">
            <w:pPr>
              <w:ind w:left="-7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Key Accomplishments </w:t>
            </w:r>
          </w:p>
          <w:p w14:paraId="2E70E1B2" w14:textId="77777777" w:rsidR="00AD2250" w:rsidRPr="00B41AF6" w:rsidRDefault="00AD2250" w:rsidP="00C31892">
            <w:pPr>
              <w:ind w:left="-7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41AF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0BB151DB" w14:textId="7C060E59" w:rsidR="005004BA" w:rsidRPr="00B41AF6" w:rsidRDefault="005004BA" w:rsidP="00C31892">
            <w:pPr>
              <w:ind w:left="-72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B41AF6">
              <w:rPr>
                <w:rFonts w:ascii="Arial" w:hAnsi="Arial" w:cs="Arial"/>
                <w:b/>
                <w:sz w:val="18"/>
                <w:szCs w:val="18"/>
              </w:rPr>
              <w:t xml:space="preserve">Autoliv India Private Ltd </w:t>
            </w:r>
            <w:r w:rsidR="002D69FA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961ED2" w:rsidRPr="00B41AF6">
              <w:rPr>
                <w:rFonts w:ascii="Arial" w:hAnsi="Arial" w:cs="Arial"/>
                <w:b/>
                <w:sz w:val="18"/>
                <w:szCs w:val="18"/>
              </w:rPr>
              <w:t>October 2016</w:t>
            </w:r>
            <w:r w:rsidR="002D69FA">
              <w:rPr>
                <w:rFonts w:ascii="Arial" w:hAnsi="Arial" w:cs="Arial"/>
                <w:b/>
                <w:sz w:val="18"/>
                <w:szCs w:val="18"/>
              </w:rPr>
              <w:t xml:space="preserve"> – Till date)</w:t>
            </w:r>
          </w:p>
          <w:p w14:paraId="3E562C20" w14:textId="39B88D25" w:rsidR="009146E8" w:rsidRDefault="008A2967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="00D76C50" w:rsidRPr="00FC7FEB">
              <w:rPr>
                <w:rFonts w:ascii="Arial" w:hAnsi="Arial" w:cs="Arial"/>
                <w:sz w:val="18"/>
                <w:szCs w:val="18"/>
              </w:rPr>
              <w:t>he structural behavior</w:t>
            </w:r>
            <w:r>
              <w:rPr>
                <w:rFonts w:ascii="Arial" w:hAnsi="Arial" w:cs="Arial"/>
                <w:sz w:val="18"/>
                <w:szCs w:val="18"/>
              </w:rPr>
              <w:t xml:space="preserve"> study was performed on the</w:t>
            </w:r>
            <w:r w:rsidR="00D76C50" w:rsidRPr="00FC7FE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E446C">
              <w:rPr>
                <w:rFonts w:ascii="Arial" w:hAnsi="Arial" w:cs="Arial"/>
                <w:sz w:val="18"/>
                <w:szCs w:val="18"/>
              </w:rPr>
              <w:t>S</w:t>
            </w:r>
            <w:r w:rsidR="00710D3D" w:rsidRPr="00FC7FEB">
              <w:rPr>
                <w:rFonts w:ascii="Arial" w:hAnsi="Arial" w:cs="Arial"/>
                <w:sz w:val="18"/>
                <w:szCs w:val="18"/>
              </w:rPr>
              <w:t xml:space="preserve">teering </w:t>
            </w:r>
            <w:r w:rsidR="00BE446C">
              <w:rPr>
                <w:rFonts w:ascii="Arial" w:hAnsi="Arial" w:cs="Arial"/>
                <w:sz w:val="18"/>
                <w:szCs w:val="18"/>
              </w:rPr>
              <w:t>W</w:t>
            </w:r>
            <w:r w:rsidR="00710D3D" w:rsidRPr="00FC7FEB">
              <w:rPr>
                <w:rFonts w:ascii="Arial" w:hAnsi="Arial" w:cs="Arial"/>
                <w:sz w:val="18"/>
                <w:szCs w:val="18"/>
              </w:rPr>
              <w:t>heel</w:t>
            </w:r>
            <w:r w:rsidR="00FC7FEB" w:rsidRPr="00FC7FEB">
              <w:rPr>
                <w:rFonts w:ascii="Arial" w:hAnsi="Arial" w:cs="Arial"/>
                <w:sz w:val="18"/>
                <w:szCs w:val="18"/>
              </w:rPr>
              <w:t xml:space="preserve"> for </w:t>
            </w:r>
            <w:r w:rsidR="00FC7FEB">
              <w:rPr>
                <w:rFonts w:ascii="Arial" w:hAnsi="Arial" w:cs="Arial"/>
                <w:sz w:val="18"/>
                <w:szCs w:val="18"/>
              </w:rPr>
              <w:t xml:space="preserve">OEM’s like </w:t>
            </w:r>
            <w:r w:rsidR="00FC7FEB" w:rsidRPr="00FC7FEB">
              <w:rPr>
                <w:rFonts w:ascii="Arial" w:hAnsi="Arial" w:cs="Arial"/>
                <w:sz w:val="18"/>
                <w:szCs w:val="18"/>
              </w:rPr>
              <w:t>(</w:t>
            </w:r>
            <w:r w:rsidR="00647C10" w:rsidRPr="00FC7FEB">
              <w:rPr>
                <w:rFonts w:ascii="Arial" w:hAnsi="Arial" w:cs="Arial"/>
                <w:sz w:val="18"/>
                <w:szCs w:val="18"/>
              </w:rPr>
              <w:t>AUDI, FORD, PSA, SUZUKI, Hyundai</w:t>
            </w:r>
            <w:r w:rsidR="00FC7FEB" w:rsidRPr="00FC7FEB"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</w:rPr>
              <w:t>to meet the automotive standards.</w:t>
            </w:r>
          </w:p>
          <w:p w14:paraId="48AA8327" w14:textId="7A58F929" w:rsidR="002F1777" w:rsidRDefault="0053562C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Design suggestion was given to </w:t>
            </w:r>
            <w:r w:rsidR="008A2967">
              <w:rPr>
                <w:rFonts w:ascii="Arial" w:hAnsi="Arial" w:cs="Arial"/>
                <w:sz w:val="18"/>
                <w:szCs w:val="18"/>
              </w:rPr>
              <w:t xml:space="preserve">achieve the Moment OF Inertia and stiffness requirement for smaller </w:t>
            </w:r>
            <w:r w:rsidR="00BE446C">
              <w:rPr>
                <w:rFonts w:ascii="Arial" w:hAnsi="Arial" w:cs="Arial"/>
                <w:sz w:val="18"/>
                <w:szCs w:val="18"/>
              </w:rPr>
              <w:t>S</w:t>
            </w:r>
            <w:r w:rsidR="008A2967">
              <w:rPr>
                <w:rFonts w:ascii="Arial" w:hAnsi="Arial" w:cs="Arial"/>
                <w:sz w:val="18"/>
                <w:szCs w:val="18"/>
              </w:rPr>
              <w:t xml:space="preserve">teering </w:t>
            </w:r>
            <w:r w:rsidR="00BE446C">
              <w:rPr>
                <w:rFonts w:ascii="Arial" w:hAnsi="Arial" w:cs="Arial"/>
                <w:sz w:val="18"/>
                <w:szCs w:val="18"/>
              </w:rPr>
              <w:t>W</w:t>
            </w:r>
            <w:r w:rsidR="008A2967">
              <w:rPr>
                <w:rFonts w:ascii="Arial" w:hAnsi="Arial" w:cs="Arial"/>
                <w:sz w:val="18"/>
                <w:szCs w:val="18"/>
              </w:rPr>
              <w:t>heel</w:t>
            </w:r>
            <w:r>
              <w:rPr>
                <w:rFonts w:ascii="Arial" w:hAnsi="Arial" w:cs="Arial"/>
                <w:sz w:val="18"/>
                <w:szCs w:val="18"/>
              </w:rPr>
              <w:t xml:space="preserve"> of</w:t>
            </w:r>
            <w:r w:rsidR="00367581">
              <w:rPr>
                <w:rFonts w:ascii="Arial" w:hAnsi="Arial" w:cs="Arial"/>
                <w:sz w:val="18"/>
                <w:szCs w:val="18"/>
              </w:rPr>
              <w:t xml:space="preserve"> Ford</w:t>
            </w:r>
            <w:r w:rsidR="008A296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EAEBAFE" w14:textId="023C7B8C" w:rsidR="00367581" w:rsidRPr="00FC7FEB" w:rsidRDefault="002F1777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the mechanism for folding concept </w:t>
            </w:r>
            <w:r w:rsidR="009154CF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teering </w:t>
            </w:r>
            <w:r w:rsidR="009154CF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 xml:space="preserve">heel along with the research team to meet all the requirement as per the global standards </w:t>
            </w:r>
          </w:p>
          <w:p w14:paraId="7CBF695F" w14:textId="14BD4644" w:rsidR="009E1498" w:rsidRDefault="00323340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Design </w:t>
            </w:r>
            <w:r w:rsidR="00647C10">
              <w:rPr>
                <w:rFonts w:ascii="Arial" w:hAnsi="Arial" w:cs="Arial"/>
                <w:sz w:val="18"/>
                <w:szCs w:val="18"/>
              </w:rPr>
              <w:t>optimization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47C10">
              <w:rPr>
                <w:rFonts w:ascii="Arial" w:hAnsi="Arial" w:cs="Arial"/>
                <w:sz w:val="18"/>
                <w:szCs w:val="18"/>
              </w:rPr>
              <w:t>to reduce the mass of the</w:t>
            </w:r>
            <w:r w:rsidR="00C5584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154CF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teering </w:t>
            </w:r>
            <w:r w:rsidR="009154CF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heel</w:t>
            </w:r>
            <w:r w:rsidR="009E1498" w:rsidRPr="00E220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47C10">
              <w:rPr>
                <w:rFonts w:ascii="Arial" w:hAnsi="Arial" w:cs="Arial"/>
                <w:sz w:val="18"/>
                <w:szCs w:val="18"/>
              </w:rPr>
              <w:t xml:space="preserve">by </w:t>
            </w:r>
            <w:r w:rsidR="009154CF">
              <w:rPr>
                <w:rFonts w:ascii="Arial" w:hAnsi="Arial" w:cs="Arial"/>
                <w:sz w:val="18"/>
                <w:szCs w:val="18"/>
              </w:rPr>
              <w:t>5%</w:t>
            </w:r>
            <w:r w:rsidR="00FC7FEB"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="00647C10">
              <w:rPr>
                <w:rFonts w:ascii="Arial" w:hAnsi="Arial" w:cs="Arial"/>
                <w:sz w:val="18"/>
                <w:szCs w:val="18"/>
              </w:rPr>
              <w:t xml:space="preserve"> also</w:t>
            </w:r>
            <w:r w:rsidR="00FC7FEB">
              <w:rPr>
                <w:rFonts w:ascii="Arial" w:hAnsi="Arial" w:cs="Arial"/>
                <w:sz w:val="18"/>
                <w:szCs w:val="18"/>
              </w:rPr>
              <w:t xml:space="preserve"> improve the performance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6F5A4C4" w14:textId="6BEC2881" w:rsidR="009E1498" w:rsidRPr="003C1288" w:rsidRDefault="008A2967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FC7FEB">
              <w:rPr>
                <w:rFonts w:ascii="Arial" w:hAnsi="Arial" w:cs="Arial"/>
                <w:sz w:val="18"/>
                <w:szCs w:val="18"/>
              </w:rPr>
              <w:t>aterial</w:t>
            </w:r>
            <w:r w:rsidR="00647C10">
              <w:rPr>
                <w:rFonts w:ascii="Arial" w:hAnsi="Arial" w:cs="Arial"/>
                <w:sz w:val="18"/>
                <w:szCs w:val="18"/>
              </w:rPr>
              <w:t xml:space="preserve"> correlation</w:t>
            </w:r>
            <w:r w:rsidR="00FC7FEB">
              <w:rPr>
                <w:rFonts w:ascii="Arial" w:hAnsi="Arial" w:cs="Arial"/>
                <w:sz w:val="18"/>
                <w:szCs w:val="18"/>
              </w:rPr>
              <w:t xml:space="preserve"> of the</w:t>
            </w:r>
            <w:r w:rsidR="009E1498" w:rsidRPr="00E220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154CF">
              <w:rPr>
                <w:rFonts w:ascii="Arial" w:hAnsi="Arial" w:cs="Arial"/>
                <w:sz w:val="18"/>
                <w:szCs w:val="18"/>
              </w:rPr>
              <w:t>S</w:t>
            </w:r>
            <w:r w:rsidR="009E1498" w:rsidRPr="00E22015">
              <w:rPr>
                <w:rFonts w:ascii="Arial" w:hAnsi="Arial" w:cs="Arial"/>
                <w:sz w:val="18"/>
                <w:szCs w:val="18"/>
              </w:rPr>
              <w:t xml:space="preserve">teering </w:t>
            </w:r>
            <w:r w:rsidR="009154CF">
              <w:rPr>
                <w:rFonts w:ascii="Arial" w:hAnsi="Arial" w:cs="Arial"/>
                <w:sz w:val="18"/>
                <w:szCs w:val="18"/>
              </w:rPr>
              <w:t>W</w:t>
            </w:r>
            <w:r w:rsidR="009E1498" w:rsidRPr="00E22015">
              <w:rPr>
                <w:rFonts w:ascii="Arial" w:hAnsi="Arial" w:cs="Arial"/>
                <w:sz w:val="18"/>
                <w:szCs w:val="18"/>
              </w:rPr>
              <w:t xml:space="preserve">heel to </w:t>
            </w:r>
            <w:r w:rsidR="00647C10">
              <w:rPr>
                <w:rFonts w:ascii="Arial" w:hAnsi="Arial" w:cs="Arial"/>
                <w:sz w:val="18"/>
                <w:szCs w:val="18"/>
              </w:rPr>
              <w:t>meet</w:t>
            </w:r>
            <w:r w:rsidR="009E1498" w:rsidRPr="00E22015">
              <w:rPr>
                <w:rFonts w:ascii="Arial" w:hAnsi="Arial" w:cs="Arial"/>
                <w:sz w:val="18"/>
                <w:szCs w:val="18"/>
              </w:rPr>
              <w:t xml:space="preserve"> the behavior</w:t>
            </w:r>
            <w:r w:rsidR="003E471A" w:rsidRPr="00E22015">
              <w:rPr>
                <w:rFonts w:ascii="Arial" w:hAnsi="Arial" w:cs="Arial"/>
                <w:sz w:val="18"/>
                <w:szCs w:val="18"/>
              </w:rPr>
              <w:t xml:space="preserve"> of physical</w:t>
            </w:r>
            <w:r w:rsidR="00FC7FE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C7FEB" w:rsidRPr="00E22015">
              <w:rPr>
                <w:rFonts w:ascii="Arial" w:hAnsi="Arial" w:cs="Arial"/>
                <w:sz w:val="18"/>
                <w:szCs w:val="18"/>
              </w:rPr>
              <w:t>component</w:t>
            </w:r>
            <w:r w:rsidR="00FC7FEB">
              <w:rPr>
                <w:rFonts w:ascii="Arial" w:hAnsi="Arial" w:cs="Arial"/>
                <w:sz w:val="18"/>
                <w:szCs w:val="18"/>
              </w:rPr>
              <w:t>, such that gap between the CAE and physical model is reduced</w:t>
            </w:r>
            <w:r w:rsidR="003C1288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2C668EA1" w14:textId="306DCF7E" w:rsidR="009E1498" w:rsidRDefault="00FC7FEB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Structural behavior of </w:t>
            </w:r>
            <w:r w:rsidR="00BE446C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teering </w:t>
            </w:r>
            <w:r w:rsidR="00BE446C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 xml:space="preserve">heel </w:t>
            </w:r>
            <w:r w:rsidR="0053562C">
              <w:rPr>
                <w:rFonts w:ascii="Arial" w:hAnsi="Arial" w:cs="Arial"/>
                <w:sz w:val="18"/>
                <w:szCs w:val="18"/>
              </w:rPr>
              <w:t xml:space="preserve">was studies </w:t>
            </w:r>
            <w:r w:rsidR="000C49E1" w:rsidRPr="00E22015">
              <w:rPr>
                <w:rFonts w:ascii="Arial" w:hAnsi="Arial" w:cs="Arial"/>
                <w:sz w:val="18"/>
                <w:szCs w:val="18"/>
              </w:rPr>
              <w:t xml:space="preserve">during </w:t>
            </w:r>
            <w:r w:rsidR="00BE446C">
              <w:rPr>
                <w:rFonts w:ascii="Arial" w:hAnsi="Arial" w:cs="Arial"/>
                <w:sz w:val="18"/>
                <w:szCs w:val="18"/>
              </w:rPr>
              <w:t>A</w:t>
            </w:r>
            <w:r w:rsidR="000C49E1" w:rsidRPr="00E22015">
              <w:rPr>
                <w:rFonts w:ascii="Arial" w:hAnsi="Arial" w:cs="Arial"/>
                <w:sz w:val="18"/>
                <w:szCs w:val="18"/>
              </w:rPr>
              <w:t>irbag deployment</w:t>
            </w:r>
            <w:r w:rsidR="00AD6D78">
              <w:rPr>
                <w:rFonts w:ascii="Arial" w:hAnsi="Arial" w:cs="Arial"/>
                <w:sz w:val="18"/>
                <w:szCs w:val="18"/>
              </w:rPr>
              <w:t xml:space="preserve"> using LS-Dyna</w:t>
            </w:r>
            <w:r w:rsidR="009E1498" w:rsidRPr="00E220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11AEC">
              <w:rPr>
                <w:rFonts w:ascii="Arial" w:hAnsi="Arial" w:cs="Arial"/>
                <w:sz w:val="18"/>
                <w:szCs w:val="18"/>
              </w:rPr>
              <w:t>and correlated the behavior</w:t>
            </w:r>
            <w:r w:rsidR="00323340">
              <w:rPr>
                <w:rFonts w:ascii="Arial" w:hAnsi="Arial" w:cs="Arial"/>
                <w:sz w:val="18"/>
                <w:szCs w:val="18"/>
              </w:rPr>
              <w:t xml:space="preserve"> of the component </w:t>
            </w:r>
            <w:r w:rsidR="000673CC">
              <w:rPr>
                <w:rFonts w:ascii="Arial" w:hAnsi="Arial" w:cs="Arial"/>
                <w:sz w:val="18"/>
                <w:szCs w:val="18"/>
              </w:rPr>
              <w:t xml:space="preserve">which </w:t>
            </w:r>
            <w:r w:rsidR="00323340">
              <w:rPr>
                <w:rFonts w:ascii="Arial" w:hAnsi="Arial" w:cs="Arial"/>
                <w:sz w:val="18"/>
                <w:szCs w:val="18"/>
              </w:rPr>
              <w:t>meet</w:t>
            </w:r>
            <w:r w:rsidR="000673CC">
              <w:rPr>
                <w:rFonts w:ascii="Arial" w:hAnsi="Arial" w:cs="Arial"/>
                <w:sz w:val="18"/>
                <w:szCs w:val="18"/>
              </w:rPr>
              <w:t>s</w:t>
            </w:r>
            <w:r w:rsidR="00F11AEC">
              <w:rPr>
                <w:rFonts w:ascii="Arial" w:hAnsi="Arial" w:cs="Arial"/>
                <w:sz w:val="18"/>
                <w:szCs w:val="18"/>
              </w:rPr>
              <w:t xml:space="preserve"> that of the physical </w:t>
            </w:r>
            <w:r w:rsidR="000673CC">
              <w:rPr>
                <w:rFonts w:ascii="Arial" w:hAnsi="Arial" w:cs="Arial"/>
                <w:sz w:val="18"/>
                <w:szCs w:val="18"/>
              </w:rPr>
              <w:t>component</w:t>
            </w:r>
            <w:r w:rsidR="00AD6D7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03F010B" w14:textId="03EE6E32" w:rsidR="00AD6D78" w:rsidRDefault="0053562C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Performed the</w:t>
            </w:r>
            <w:r w:rsidR="00AD6D7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E446C">
              <w:rPr>
                <w:rFonts w:ascii="Arial" w:hAnsi="Arial" w:cs="Arial"/>
                <w:sz w:val="18"/>
                <w:szCs w:val="18"/>
              </w:rPr>
              <w:t>A</w:t>
            </w:r>
            <w:r w:rsidR="00AD6D78">
              <w:rPr>
                <w:rFonts w:ascii="Arial" w:hAnsi="Arial" w:cs="Arial"/>
                <w:sz w:val="18"/>
                <w:szCs w:val="18"/>
              </w:rPr>
              <w:t xml:space="preserve">irbag </w:t>
            </w:r>
            <w:r w:rsidR="00BE446C">
              <w:rPr>
                <w:rFonts w:ascii="Arial" w:hAnsi="Arial" w:cs="Arial"/>
                <w:sz w:val="18"/>
                <w:szCs w:val="18"/>
              </w:rPr>
              <w:t>D</w:t>
            </w:r>
            <w:r w:rsidR="00AD6D78">
              <w:rPr>
                <w:rFonts w:ascii="Arial" w:hAnsi="Arial" w:cs="Arial"/>
                <w:sz w:val="18"/>
                <w:szCs w:val="18"/>
              </w:rPr>
              <w:t xml:space="preserve">eployment using Abaqus solver and compared the performance of the airbag with different </w:t>
            </w:r>
            <w:r>
              <w:rPr>
                <w:rFonts w:ascii="Arial" w:hAnsi="Arial" w:cs="Arial"/>
                <w:sz w:val="18"/>
                <w:szCs w:val="18"/>
              </w:rPr>
              <w:t>solver to check the difference of the solvers</w:t>
            </w:r>
            <w:r w:rsidR="00AD6D78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6E9AEA47" w14:textId="52BB936A" w:rsidR="006A5D25" w:rsidRDefault="006C3341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C3341">
              <w:rPr>
                <w:rFonts w:ascii="Arial" w:hAnsi="Arial" w:cs="Arial"/>
                <w:sz w:val="18"/>
                <w:szCs w:val="18"/>
              </w:rPr>
              <w:t>Resolved</w:t>
            </w:r>
            <w:r>
              <w:rPr>
                <w:rFonts w:ascii="Arial" w:hAnsi="Arial" w:cs="Arial"/>
                <w:sz w:val="18"/>
                <w:szCs w:val="18"/>
              </w:rPr>
              <w:t xml:space="preserve"> the</w:t>
            </w:r>
            <w:r w:rsidR="006A5D25">
              <w:rPr>
                <w:rFonts w:ascii="Arial" w:hAnsi="Arial" w:cs="Arial"/>
                <w:sz w:val="18"/>
                <w:szCs w:val="18"/>
              </w:rPr>
              <w:t xml:space="preserve"> vibration </w:t>
            </w:r>
            <w:r w:rsidR="009154CF">
              <w:rPr>
                <w:rFonts w:ascii="Arial" w:hAnsi="Arial" w:cs="Arial"/>
                <w:sz w:val="18"/>
                <w:szCs w:val="18"/>
              </w:rPr>
              <w:t>M</w:t>
            </w:r>
            <w:r w:rsidR="006A5D25">
              <w:rPr>
                <w:rFonts w:ascii="Arial" w:hAnsi="Arial" w:cs="Arial"/>
                <w:sz w:val="18"/>
                <w:szCs w:val="18"/>
              </w:rPr>
              <w:t xml:space="preserve">otor </w:t>
            </w:r>
            <w:r w:rsidR="008D4658">
              <w:rPr>
                <w:rFonts w:ascii="Arial" w:hAnsi="Arial" w:cs="Arial"/>
                <w:sz w:val="18"/>
                <w:szCs w:val="18"/>
              </w:rPr>
              <w:t xml:space="preserve">positioning, such that the maximum </w:t>
            </w:r>
            <w:r w:rsidR="009154CF">
              <w:rPr>
                <w:rFonts w:ascii="Arial" w:hAnsi="Arial" w:cs="Arial"/>
                <w:sz w:val="18"/>
                <w:szCs w:val="18"/>
              </w:rPr>
              <w:t>H</w:t>
            </w:r>
            <w:r w:rsidR="008D4658">
              <w:rPr>
                <w:rFonts w:ascii="Arial" w:hAnsi="Arial" w:cs="Arial"/>
                <w:sz w:val="18"/>
                <w:szCs w:val="18"/>
              </w:rPr>
              <w:t xml:space="preserve">aptic feedback is </w:t>
            </w:r>
            <w:r>
              <w:rPr>
                <w:rFonts w:ascii="Arial" w:hAnsi="Arial" w:cs="Arial"/>
                <w:sz w:val="18"/>
                <w:szCs w:val="18"/>
              </w:rPr>
              <w:t xml:space="preserve">received </w:t>
            </w:r>
            <w:r w:rsidR="008D4658">
              <w:rPr>
                <w:rFonts w:ascii="Arial" w:hAnsi="Arial" w:cs="Arial"/>
                <w:sz w:val="18"/>
                <w:szCs w:val="18"/>
              </w:rPr>
              <w:t xml:space="preserve">to the entire </w:t>
            </w:r>
            <w:r w:rsidR="009154CF">
              <w:rPr>
                <w:rFonts w:ascii="Arial" w:hAnsi="Arial" w:cs="Arial"/>
                <w:sz w:val="18"/>
                <w:szCs w:val="18"/>
              </w:rPr>
              <w:t>S</w:t>
            </w:r>
            <w:r w:rsidR="008D4658">
              <w:rPr>
                <w:rFonts w:ascii="Arial" w:hAnsi="Arial" w:cs="Arial"/>
                <w:sz w:val="18"/>
                <w:szCs w:val="18"/>
              </w:rPr>
              <w:t xml:space="preserve">teering </w:t>
            </w:r>
            <w:r w:rsidR="009154CF">
              <w:rPr>
                <w:rFonts w:ascii="Arial" w:hAnsi="Arial" w:cs="Arial"/>
                <w:sz w:val="18"/>
                <w:szCs w:val="18"/>
              </w:rPr>
              <w:t>W</w:t>
            </w:r>
            <w:r w:rsidR="008D4658">
              <w:rPr>
                <w:rFonts w:ascii="Arial" w:hAnsi="Arial" w:cs="Arial"/>
                <w:sz w:val="18"/>
                <w:szCs w:val="18"/>
              </w:rPr>
              <w:t>heel.</w:t>
            </w:r>
          </w:p>
          <w:p w14:paraId="208CA9FF" w14:textId="59DD755C" w:rsidR="00710D3D" w:rsidRDefault="008A2967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Alternative material like </w:t>
            </w:r>
            <w:r w:rsidR="00C31892">
              <w:rPr>
                <w:rFonts w:ascii="Arial" w:hAnsi="Arial" w:cs="Arial"/>
                <w:sz w:val="18"/>
                <w:szCs w:val="18"/>
              </w:rPr>
              <w:t>plastics, was</w:t>
            </w:r>
            <w:r>
              <w:rPr>
                <w:rFonts w:ascii="Arial" w:hAnsi="Arial" w:cs="Arial"/>
                <w:sz w:val="18"/>
                <w:szCs w:val="18"/>
              </w:rPr>
              <w:t xml:space="preserve"> used to study the st</w:t>
            </w:r>
            <w:r w:rsidR="00C31892">
              <w:rPr>
                <w:rFonts w:ascii="Arial" w:hAnsi="Arial" w:cs="Arial"/>
                <w:sz w:val="18"/>
                <w:szCs w:val="18"/>
              </w:rPr>
              <w:t>ructural</w:t>
            </w:r>
            <w:r>
              <w:rPr>
                <w:rFonts w:ascii="Arial" w:hAnsi="Arial" w:cs="Arial"/>
                <w:sz w:val="18"/>
                <w:szCs w:val="18"/>
              </w:rPr>
              <w:t xml:space="preserve"> performance</w:t>
            </w:r>
            <w:r w:rsidR="00C3189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="009154CF">
              <w:rPr>
                <w:rFonts w:ascii="Arial" w:hAnsi="Arial" w:cs="Arial"/>
                <w:sz w:val="18"/>
                <w:szCs w:val="18"/>
              </w:rPr>
              <w:t>A</w:t>
            </w:r>
            <w:r w:rsidR="00C31892">
              <w:rPr>
                <w:rFonts w:ascii="Arial" w:hAnsi="Arial" w:cs="Arial"/>
                <w:sz w:val="18"/>
                <w:szCs w:val="18"/>
              </w:rPr>
              <w:t>rmature.</w:t>
            </w:r>
          </w:p>
          <w:p w14:paraId="56C46CB2" w14:textId="77777777" w:rsidR="00C31892" w:rsidRPr="00C31892" w:rsidRDefault="00C31892" w:rsidP="00C31892">
            <w:pPr>
              <w:pStyle w:val="ListParagraph"/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A99943" w14:textId="2679A1EF" w:rsidR="00D116AB" w:rsidRPr="00B41AF6" w:rsidRDefault="009D5BBE" w:rsidP="00C31892">
            <w:pPr>
              <w:ind w:left="-7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AF6">
              <w:rPr>
                <w:rFonts w:ascii="Arial" w:hAnsi="Arial" w:cs="Arial"/>
                <w:b/>
                <w:sz w:val="18"/>
                <w:szCs w:val="18"/>
              </w:rPr>
              <w:t>Lakshmi Designers</w:t>
            </w:r>
            <w:r w:rsidR="000E428B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="005B622D" w:rsidRPr="00B41AF6">
              <w:rPr>
                <w:rFonts w:ascii="Arial" w:hAnsi="Arial" w:cs="Arial"/>
                <w:b/>
                <w:sz w:val="18"/>
                <w:szCs w:val="18"/>
              </w:rPr>
              <w:t>Aug</w:t>
            </w:r>
            <w:r w:rsidR="002D3076" w:rsidRPr="00B41AF6">
              <w:rPr>
                <w:rFonts w:ascii="Arial" w:hAnsi="Arial" w:cs="Arial"/>
                <w:b/>
                <w:sz w:val="18"/>
                <w:szCs w:val="18"/>
              </w:rPr>
              <w:t>ust</w:t>
            </w:r>
            <w:r w:rsidR="005B622D" w:rsidRPr="00B41AF6">
              <w:rPr>
                <w:rFonts w:ascii="Arial" w:hAnsi="Arial" w:cs="Arial"/>
                <w:b/>
                <w:sz w:val="18"/>
                <w:szCs w:val="18"/>
              </w:rPr>
              <w:t xml:space="preserve"> 201</w:t>
            </w:r>
            <w:r w:rsidR="00EF374D" w:rsidRPr="00B41AF6">
              <w:rPr>
                <w:rFonts w:ascii="Arial" w:hAnsi="Arial" w:cs="Arial"/>
                <w:b/>
                <w:sz w:val="18"/>
                <w:szCs w:val="18"/>
              </w:rPr>
              <w:t>5-16</w:t>
            </w:r>
            <w:r w:rsidR="000E428B">
              <w:rPr>
                <w:rFonts w:ascii="Arial" w:hAnsi="Arial" w:cs="Arial"/>
                <w:sz w:val="18"/>
                <w:szCs w:val="18"/>
              </w:rPr>
              <w:t>)</w:t>
            </w:r>
            <w:r w:rsidR="0017701E" w:rsidRPr="00B41AF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223E06A" w14:textId="77777777" w:rsidR="009D05C5" w:rsidRPr="00B41AF6" w:rsidRDefault="009D05C5" w:rsidP="00C31892">
            <w:pPr>
              <w:ind w:left="-72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B378EB4" w14:textId="3DE98357" w:rsidR="00770F5D" w:rsidRDefault="000673CC" w:rsidP="00C3189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Project management of </w:t>
            </w:r>
            <w:r w:rsidR="00F62E9E">
              <w:rPr>
                <w:rFonts w:ascii="Arial" w:hAnsi="Arial" w:cs="Arial"/>
                <w:sz w:val="18"/>
                <w:szCs w:val="18"/>
              </w:rPr>
              <w:t xml:space="preserve">Injection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F62E9E">
              <w:rPr>
                <w:rFonts w:ascii="Arial" w:hAnsi="Arial" w:cs="Arial"/>
                <w:sz w:val="18"/>
                <w:szCs w:val="18"/>
              </w:rPr>
              <w:t xml:space="preserve">oulds and Molded parts for </w:t>
            </w:r>
            <w:r>
              <w:rPr>
                <w:rFonts w:ascii="Arial" w:hAnsi="Arial" w:cs="Arial"/>
                <w:sz w:val="18"/>
                <w:szCs w:val="18"/>
              </w:rPr>
              <w:t>medical and automotive components.</w:t>
            </w:r>
            <w:r w:rsidR="0017701E" w:rsidRPr="00B41AF6">
              <w:rPr>
                <w:rFonts w:ascii="Arial" w:hAnsi="Arial" w:cs="Arial"/>
                <w:sz w:val="18"/>
                <w:szCs w:val="18"/>
              </w:rPr>
              <w:t xml:space="preserve">           </w:t>
            </w:r>
          </w:p>
          <w:p w14:paraId="49C908A9" w14:textId="303544A8" w:rsidR="00810762" w:rsidRPr="000673CC" w:rsidRDefault="000673CC" w:rsidP="00C31892">
            <w:pPr>
              <w:pStyle w:val="ListParagraph"/>
              <w:numPr>
                <w:ilvl w:val="0"/>
                <w:numId w:val="8"/>
              </w:numPr>
              <w:spacing w:before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673CC">
              <w:rPr>
                <w:rFonts w:ascii="Arial" w:hAnsi="Arial" w:cs="Arial"/>
                <w:sz w:val="18"/>
                <w:szCs w:val="18"/>
              </w:rPr>
              <w:t>Advanced Product Quality Planning (APQP)</w:t>
            </w:r>
            <w:r>
              <w:rPr>
                <w:rFonts w:ascii="Arial" w:hAnsi="Arial" w:cs="Arial"/>
                <w:sz w:val="18"/>
                <w:szCs w:val="18"/>
              </w:rPr>
              <w:t xml:space="preserve"> tool used for projects</w:t>
            </w:r>
          </w:p>
          <w:p w14:paraId="7D201B16" w14:textId="7EE246F4" w:rsidR="00605284" w:rsidRPr="00B41AF6" w:rsidRDefault="00770F5D" w:rsidP="00C31892">
            <w:pPr>
              <w:spacing w:before="60"/>
              <w:ind w:left="-7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41AF6">
              <w:rPr>
                <w:rFonts w:ascii="Arial" w:hAnsi="Arial" w:cs="Arial"/>
                <w:b/>
                <w:sz w:val="18"/>
                <w:szCs w:val="18"/>
              </w:rPr>
              <w:t xml:space="preserve">Education </w:t>
            </w:r>
          </w:p>
          <w:p w14:paraId="066F1B8F" w14:textId="77777777" w:rsidR="006720EC" w:rsidRPr="00B41AF6" w:rsidRDefault="006720EC" w:rsidP="00C31892">
            <w:pPr>
              <w:spacing w:before="60"/>
              <w:ind w:left="-7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501E83F" w14:textId="571C2BF3" w:rsidR="00470FB8" w:rsidRPr="00B41AF6" w:rsidRDefault="00470FB8" w:rsidP="00C31892">
            <w:pPr>
              <w:pStyle w:val="ListParagraph"/>
              <w:numPr>
                <w:ilvl w:val="0"/>
                <w:numId w:val="2"/>
              </w:numPr>
              <w:spacing w:before="60"/>
              <w:ind w:left="6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41AF6">
              <w:rPr>
                <w:rFonts w:ascii="Arial" w:hAnsi="Arial" w:cs="Arial"/>
                <w:b/>
                <w:sz w:val="18"/>
                <w:szCs w:val="18"/>
              </w:rPr>
              <w:t>Master of Science Automotive Engineering</w:t>
            </w:r>
            <w:r w:rsidR="002E4BE8" w:rsidRPr="00B41AF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27CA5" w:rsidRPr="00B41AF6">
              <w:rPr>
                <w:rFonts w:ascii="Arial" w:hAnsi="Arial" w:cs="Arial"/>
                <w:b/>
                <w:sz w:val="18"/>
                <w:szCs w:val="18"/>
              </w:rPr>
              <w:t>(2013-2015)</w:t>
            </w:r>
          </w:p>
          <w:p w14:paraId="577F2320" w14:textId="045125B5" w:rsidR="00AA7FA1" w:rsidRPr="00B41AF6" w:rsidRDefault="002E4BE8" w:rsidP="00C31892">
            <w:pPr>
              <w:spacing w:before="6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AF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C22E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A7FA1" w:rsidRPr="00B41AF6">
              <w:rPr>
                <w:rFonts w:ascii="Arial" w:hAnsi="Arial" w:cs="Arial"/>
                <w:sz w:val="18"/>
                <w:szCs w:val="18"/>
              </w:rPr>
              <w:t>M S Ramaiah University of Applied sciences- Bengaluru, KA</w:t>
            </w:r>
          </w:p>
          <w:p w14:paraId="504B8B6E" w14:textId="2CA528D5" w:rsidR="00470FB8" w:rsidRPr="00B41AF6" w:rsidRDefault="00470FB8" w:rsidP="00C31892">
            <w:pPr>
              <w:pStyle w:val="ListParagraph"/>
              <w:numPr>
                <w:ilvl w:val="0"/>
                <w:numId w:val="2"/>
              </w:numPr>
              <w:spacing w:before="60"/>
              <w:ind w:left="6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41AF6">
              <w:rPr>
                <w:rFonts w:ascii="Arial" w:hAnsi="Arial" w:cs="Arial"/>
                <w:b/>
                <w:sz w:val="18"/>
                <w:szCs w:val="18"/>
              </w:rPr>
              <w:t>Bachelor of Engineering Mechanical Engineering</w:t>
            </w:r>
            <w:r w:rsidR="002E4BE8" w:rsidRPr="00B41AF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E7363" w:rsidRPr="00B41AF6">
              <w:rPr>
                <w:rFonts w:ascii="Arial" w:hAnsi="Arial" w:cs="Arial"/>
                <w:b/>
                <w:sz w:val="18"/>
                <w:szCs w:val="18"/>
              </w:rPr>
              <w:t>(2009-2013)</w:t>
            </w:r>
          </w:p>
          <w:p w14:paraId="339F8EA7" w14:textId="3820432E" w:rsidR="00605284" w:rsidRPr="00B41AF6" w:rsidRDefault="002E4BE8" w:rsidP="00C31892">
            <w:pPr>
              <w:spacing w:before="6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1AF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C22E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A7FA1" w:rsidRPr="00B41AF6">
              <w:rPr>
                <w:rFonts w:ascii="Arial" w:hAnsi="Arial" w:cs="Arial"/>
                <w:sz w:val="18"/>
                <w:szCs w:val="18"/>
              </w:rPr>
              <w:t>New Horizon College Road - Bengaluru, KA</w:t>
            </w:r>
          </w:p>
          <w:p w14:paraId="56528D69" w14:textId="77777777" w:rsidR="00660A01" w:rsidRDefault="00660A01" w:rsidP="00C31892">
            <w:pPr>
              <w:spacing w:before="60"/>
              <w:ind w:right="10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B03A8A0" w14:textId="00ABB52F" w:rsidR="00605284" w:rsidRPr="00B41AF6" w:rsidRDefault="00E5428B" w:rsidP="00C31892">
            <w:pPr>
              <w:spacing w:before="60"/>
              <w:ind w:right="10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41AF6">
              <w:rPr>
                <w:rFonts w:ascii="Arial" w:hAnsi="Arial" w:cs="Arial"/>
                <w:b/>
                <w:sz w:val="18"/>
                <w:szCs w:val="18"/>
              </w:rPr>
              <w:t xml:space="preserve">Accomplishments </w:t>
            </w:r>
          </w:p>
          <w:p w14:paraId="65526C59" w14:textId="47B04982" w:rsidR="00B10BAA" w:rsidRDefault="00367581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8D4658">
              <w:rPr>
                <w:rFonts w:ascii="Arial" w:hAnsi="Arial" w:cs="Arial"/>
                <w:sz w:val="18"/>
                <w:szCs w:val="18"/>
              </w:rPr>
              <w:t>warded 2</w:t>
            </w:r>
            <w:r w:rsidR="008D4658" w:rsidRPr="008D4658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 w:rsidR="008D4658">
              <w:rPr>
                <w:rFonts w:ascii="Arial" w:hAnsi="Arial" w:cs="Arial"/>
                <w:sz w:val="18"/>
                <w:szCs w:val="18"/>
              </w:rPr>
              <w:t xml:space="preserve"> prize for</w:t>
            </w:r>
            <w:r>
              <w:rPr>
                <w:rFonts w:ascii="Arial" w:hAnsi="Arial" w:cs="Arial"/>
                <w:sz w:val="18"/>
                <w:szCs w:val="18"/>
              </w:rPr>
              <w:t xml:space="preserve"> vibration motor position and motor rpm study for Hyundai</w:t>
            </w:r>
            <w:r w:rsidR="002F1777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4176E73" w14:textId="3F0F18CF" w:rsidR="00367581" w:rsidRPr="00C22EBD" w:rsidRDefault="00367581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Best project of the year from Ford. </w:t>
            </w:r>
          </w:p>
          <w:p w14:paraId="26137AC9" w14:textId="5F25C981" w:rsidR="00B10BAA" w:rsidRPr="00C22EBD" w:rsidRDefault="00B10BAA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22EBD">
              <w:rPr>
                <w:rFonts w:ascii="Arial" w:hAnsi="Arial" w:cs="Arial"/>
                <w:sz w:val="18"/>
                <w:szCs w:val="18"/>
              </w:rPr>
              <w:t xml:space="preserve">Employee of the </w:t>
            </w:r>
            <w:r w:rsidR="00CF164D">
              <w:rPr>
                <w:rFonts w:ascii="Arial" w:hAnsi="Arial" w:cs="Arial"/>
                <w:sz w:val="18"/>
                <w:szCs w:val="18"/>
              </w:rPr>
              <w:t>year</w:t>
            </w:r>
            <w:r w:rsidR="002F1777">
              <w:rPr>
                <w:rFonts w:ascii="Arial" w:hAnsi="Arial" w:cs="Arial"/>
                <w:sz w:val="18"/>
                <w:szCs w:val="18"/>
              </w:rPr>
              <w:t>/ Employee of the quarter.</w:t>
            </w:r>
          </w:p>
          <w:p w14:paraId="3961CD8D" w14:textId="77777777" w:rsidR="00C31892" w:rsidRDefault="00B10BAA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22EBD">
              <w:rPr>
                <w:rFonts w:ascii="Arial" w:hAnsi="Arial" w:cs="Arial"/>
                <w:sz w:val="18"/>
                <w:szCs w:val="18"/>
              </w:rPr>
              <w:t>Extra Miler Awa</w:t>
            </w:r>
            <w:r w:rsidR="00C22EBD">
              <w:rPr>
                <w:rFonts w:ascii="Arial" w:hAnsi="Arial" w:cs="Arial"/>
                <w:sz w:val="18"/>
                <w:szCs w:val="18"/>
              </w:rPr>
              <w:t>r</w:t>
            </w:r>
            <w:r w:rsidRPr="00C22EBD">
              <w:rPr>
                <w:rFonts w:ascii="Arial" w:hAnsi="Arial" w:cs="Arial"/>
                <w:sz w:val="18"/>
                <w:szCs w:val="18"/>
              </w:rPr>
              <w:t xml:space="preserve">d – </w:t>
            </w:r>
            <w:r w:rsidR="00E54836" w:rsidRPr="00C22EBD">
              <w:rPr>
                <w:rFonts w:ascii="Arial" w:hAnsi="Arial" w:cs="Arial"/>
                <w:sz w:val="18"/>
                <w:szCs w:val="18"/>
              </w:rPr>
              <w:t xml:space="preserve">Highest </w:t>
            </w:r>
            <w:r w:rsidRPr="00C22EBD">
              <w:rPr>
                <w:rFonts w:ascii="Arial" w:hAnsi="Arial" w:cs="Arial"/>
                <w:sz w:val="18"/>
                <w:szCs w:val="18"/>
              </w:rPr>
              <w:t xml:space="preserve">quality and compliance to </w:t>
            </w:r>
            <w:r w:rsidR="00367581">
              <w:rPr>
                <w:rFonts w:ascii="Arial" w:hAnsi="Arial" w:cs="Arial"/>
                <w:sz w:val="18"/>
                <w:szCs w:val="18"/>
              </w:rPr>
              <w:t>AUDI.</w:t>
            </w:r>
          </w:p>
          <w:p w14:paraId="71B4EF2A" w14:textId="584BAF9B" w:rsidR="00C31892" w:rsidRPr="00C31892" w:rsidRDefault="005470A4" w:rsidP="00C31892">
            <w:pPr>
              <w:pStyle w:val="ListParagraph"/>
              <w:numPr>
                <w:ilvl w:val="0"/>
                <w:numId w:val="9"/>
              </w:numPr>
              <w:spacing w:before="120"/>
              <w:ind w:left="6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Kaizen were provided to cut the repeatability and time taken to perform the activity  </w:t>
            </w:r>
          </w:p>
        </w:tc>
      </w:tr>
      <w:tr w:rsidR="006A5003" w14:paraId="7FD9FF4D" w14:textId="77777777" w:rsidTr="00662482">
        <w:tc>
          <w:tcPr>
            <w:tcW w:w="2652" w:type="dxa"/>
            <w:shd w:val="clear" w:color="auto" w:fill="E6E6E6"/>
          </w:tcPr>
          <w:p w14:paraId="77CE88C1" w14:textId="3922434C" w:rsidR="006A5003" w:rsidRPr="00210F82" w:rsidRDefault="006A5003" w:rsidP="00210F82">
            <w:pPr>
              <w:spacing w:line="220" w:lineRule="exact"/>
              <w:rPr>
                <w:rFonts w:ascii="Arial Narrow" w:hAnsi="Arial Narrow"/>
                <w:b/>
              </w:rPr>
            </w:pPr>
          </w:p>
        </w:tc>
        <w:tc>
          <w:tcPr>
            <w:tcW w:w="288" w:type="dxa"/>
          </w:tcPr>
          <w:p w14:paraId="49614242" w14:textId="77777777" w:rsidR="006A5003" w:rsidRDefault="006A5003" w:rsidP="00C66E03"/>
        </w:tc>
        <w:tc>
          <w:tcPr>
            <w:tcW w:w="8058" w:type="dxa"/>
          </w:tcPr>
          <w:p w14:paraId="59251D18" w14:textId="26BFDF42" w:rsidR="00B95193" w:rsidRPr="00B95193" w:rsidRDefault="00B95193" w:rsidP="00C318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9242827" w14:textId="77777777" w:rsidR="00C66E03" w:rsidRPr="00834935" w:rsidRDefault="00C66E03" w:rsidP="00C66E03"/>
    <w:sectPr w:rsidR="00C66E03" w:rsidRPr="00834935">
      <w:pgSz w:w="12240" w:h="15840" w:code="1"/>
      <w:pgMar w:top="576" w:right="360" w:bottom="576" w:left="576" w:header="0" w:footer="5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sys 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C12"/>
    <w:multiLevelType w:val="hybridMultilevel"/>
    <w:tmpl w:val="0F7A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C771D"/>
    <w:multiLevelType w:val="hybridMultilevel"/>
    <w:tmpl w:val="F9C46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A361AE2"/>
    <w:multiLevelType w:val="hybridMultilevel"/>
    <w:tmpl w:val="EE1664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22484A"/>
    <w:multiLevelType w:val="hybridMultilevel"/>
    <w:tmpl w:val="07049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2270C"/>
    <w:multiLevelType w:val="hybridMultilevel"/>
    <w:tmpl w:val="6B66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5088A"/>
    <w:multiLevelType w:val="hybridMultilevel"/>
    <w:tmpl w:val="B07AC32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389D22EA"/>
    <w:multiLevelType w:val="hybridMultilevel"/>
    <w:tmpl w:val="46A8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C315B"/>
    <w:multiLevelType w:val="hybridMultilevel"/>
    <w:tmpl w:val="4B1844D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B3D4EFE"/>
    <w:multiLevelType w:val="hybridMultilevel"/>
    <w:tmpl w:val="6AFEE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962C2"/>
    <w:multiLevelType w:val="hybridMultilevel"/>
    <w:tmpl w:val="0506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140DF"/>
    <w:multiLevelType w:val="hybridMultilevel"/>
    <w:tmpl w:val="DD5CB49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4A142AA3"/>
    <w:multiLevelType w:val="hybridMultilevel"/>
    <w:tmpl w:val="B9244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D7E85"/>
    <w:multiLevelType w:val="hybridMultilevel"/>
    <w:tmpl w:val="2278B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7F0AD3"/>
    <w:multiLevelType w:val="hybridMultilevel"/>
    <w:tmpl w:val="F056B86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5B410623"/>
    <w:multiLevelType w:val="hybridMultilevel"/>
    <w:tmpl w:val="2D5C7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F2A"/>
    <w:multiLevelType w:val="hybridMultilevel"/>
    <w:tmpl w:val="81DA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974D1"/>
    <w:multiLevelType w:val="hybridMultilevel"/>
    <w:tmpl w:val="9EEE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F2ED0"/>
    <w:multiLevelType w:val="hybridMultilevel"/>
    <w:tmpl w:val="707A674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9668BB94">
      <w:numFmt w:val="bullet"/>
      <w:lvlText w:val="•"/>
      <w:lvlJc w:val="left"/>
      <w:pPr>
        <w:ind w:left="1368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6DCA38A0"/>
    <w:multiLevelType w:val="hybridMultilevel"/>
    <w:tmpl w:val="46B29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7"/>
  </w:num>
  <w:num w:numId="5">
    <w:abstractNumId w:val="10"/>
  </w:num>
  <w:num w:numId="6">
    <w:abstractNumId w:val="5"/>
  </w:num>
  <w:num w:numId="7">
    <w:abstractNumId w:val="12"/>
  </w:num>
  <w:num w:numId="8">
    <w:abstractNumId w:val="13"/>
  </w:num>
  <w:num w:numId="9">
    <w:abstractNumId w:val="4"/>
  </w:num>
  <w:num w:numId="10">
    <w:abstractNumId w:val="16"/>
  </w:num>
  <w:num w:numId="11">
    <w:abstractNumId w:val="6"/>
  </w:num>
  <w:num w:numId="12">
    <w:abstractNumId w:val="15"/>
  </w:num>
  <w:num w:numId="13">
    <w:abstractNumId w:val="18"/>
  </w:num>
  <w:num w:numId="14">
    <w:abstractNumId w:val="14"/>
  </w:num>
  <w:num w:numId="15">
    <w:abstractNumId w:val="3"/>
  </w:num>
  <w:num w:numId="16">
    <w:abstractNumId w:val="11"/>
  </w:num>
  <w:num w:numId="17">
    <w:abstractNumId w:val="0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288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10"/>
    <w:rsid w:val="000056D3"/>
    <w:rsid w:val="000673CC"/>
    <w:rsid w:val="000714D5"/>
    <w:rsid w:val="00075BA7"/>
    <w:rsid w:val="000B7B3F"/>
    <w:rsid w:val="000C49E1"/>
    <w:rsid w:val="000C6DC9"/>
    <w:rsid w:val="000E428B"/>
    <w:rsid w:val="000E60EF"/>
    <w:rsid w:val="001179D2"/>
    <w:rsid w:val="001277C9"/>
    <w:rsid w:val="00140542"/>
    <w:rsid w:val="0017701E"/>
    <w:rsid w:val="00182E0C"/>
    <w:rsid w:val="00184D08"/>
    <w:rsid w:val="001941EF"/>
    <w:rsid w:val="001A4F25"/>
    <w:rsid w:val="001C2AB8"/>
    <w:rsid w:val="001D01C8"/>
    <w:rsid w:val="001D4550"/>
    <w:rsid w:val="001E3220"/>
    <w:rsid w:val="001F08F5"/>
    <w:rsid w:val="00205737"/>
    <w:rsid w:val="00210B23"/>
    <w:rsid w:val="00210F82"/>
    <w:rsid w:val="00221754"/>
    <w:rsid w:val="00226B62"/>
    <w:rsid w:val="00227CA5"/>
    <w:rsid w:val="002451BA"/>
    <w:rsid w:val="002554F1"/>
    <w:rsid w:val="0025652B"/>
    <w:rsid w:val="002725E1"/>
    <w:rsid w:val="002813A5"/>
    <w:rsid w:val="00286738"/>
    <w:rsid w:val="002A158E"/>
    <w:rsid w:val="002A3C53"/>
    <w:rsid w:val="002B0F65"/>
    <w:rsid w:val="002D3076"/>
    <w:rsid w:val="002D69FA"/>
    <w:rsid w:val="002E4BE8"/>
    <w:rsid w:val="002F1777"/>
    <w:rsid w:val="00305631"/>
    <w:rsid w:val="0031514B"/>
    <w:rsid w:val="00322A45"/>
    <w:rsid w:val="00323340"/>
    <w:rsid w:val="00333090"/>
    <w:rsid w:val="00335D2D"/>
    <w:rsid w:val="00365614"/>
    <w:rsid w:val="0036608C"/>
    <w:rsid w:val="00367581"/>
    <w:rsid w:val="00376894"/>
    <w:rsid w:val="003856FE"/>
    <w:rsid w:val="00385B50"/>
    <w:rsid w:val="003B3B9F"/>
    <w:rsid w:val="003C1288"/>
    <w:rsid w:val="003C3EF0"/>
    <w:rsid w:val="003C4665"/>
    <w:rsid w:val="003D775D"/>
    <w:rsid w:val="003E471A"/>
    <w:rsid w:val="003E4B75"/>
    <w:rsid w:val="00412FFC"/>
    <w:rsid w:val="00415EB7"/>
    <w:rsid w:val="004178AE"/>
    <w:rsid w:val="004445BC"/>
    <w:rsid w:val="00463541"/>
    <w:rsid w:val="00470FB8"/>
    <w:rsid w:val="004A6283"/>
    <w:rsid w:val="004D3222"/>
    <w:rsid w:val="004E3D82"/>
    <w:rsid w:val="005004BA"/>
    <w:rsid w:val="00516DBF"/>
    <w:rsid w:val="0053562C"/>
    <w:rsid w:val="00543B4D"/>
    <w:rsid w:val="005470A4"/>
    <w:rsid w:val="00547F21"/>
    <w:rsid w:val="005728F5"/>
    <w:rsid w:val="00574494"/>
    <w:rsid w:val="005B622D"/>
    <w:rsid w:val="005C0756"/>
    <w:rsid w:val="005D0466"/>
    <w:rsid w:val="005D0E4B"/>
    <w:rsid w:val="005E4CF1"/>
    <w:rsid w:val="00602EF1"/>
    <w:rsid w:val="00605284"/>
    <w:rsid w:val="00625DE9"/>
    <w:rsid w:val="00647C10"/>
    <w:rsid w:val="0065765C"/>
    <w:rsid w:val="00660A01"/>
    <w:rsid w:val="00662482"/>
    <w:rsid w:val="006720EC"/>
    <w:rsid w:val="0068066C"/>
    <w:rsid w:val="00682E46"/>
    <w:rsid w:val="006903F2"/>
    <w:rsid w:val="006A5003"/>
    <w:rsid w:val="006A5D25"/>
    <w:rsid w:val="006A61F0"/>
    <w:rsid w:val="006C2810"/>
    <w:rsid w:val="006C3341"/>
    <w:rsid w:val="006C48ED"/>
    <w:rsid w:val="006C5F19"/>
    <w:rsid w:val="006D7318"/>
    <w:rsid w:val="006E0DCD"/>
    <w:rsid w:val="00701E51"/>
    <w:rsid w:val="00710D3D"/>
    <w:rsid w:val="00734BEF"/>
    <w:rsid w:val="00747A76"/>
    <w:rsid w:val="00770F5D"/>
    <w:rsid w:val="00784DA7"/>
    <w:rsid w:val="00795D5B"/>
    <w:rsid w:val="007A0BEB"/>
    <w:rsid w:val="007D7E6D"/>
    <w:rsid w:val="0080071E"/>
    <w:rsid w:val="00806C87"/>
    <w:rsid w:val="008103EE"/>
    <w:rsid w:val="00810762"/>
    <w:rsid w:val="00813801"/>
    <w:rsid w:val="00817DB8"/>
    <w:rsid w:val="008479A1"/>
    <w:rsid w:val="0085478B"/>
    <w:rsid w:val="00855245"/>
    <w:rsid w:val="00855519"/>
    <w:rsid w:val="008A2967"/>
    <w:rsid w:val="008A59CC"/>
    <w:rsid w:val="008D4658"/>
    <w:rsid w:val="008E7363"/>
    <w:rsid w:val="008F3831"/>
    <w:rsid w:val="00907C92"/>
    <w:rsid w:val="009146E8"/>
    <w:rsid w:val="009154CF"/>
    <w:rsid w:val="00917B44"/>
    <w:rsid w:val="009349F5"/>
    <w:rsid w:val="00961ED2"/>
    <w:rsid w:val="00976C7D"/>
    <w:rsid w:val="00980790"/>
    <w:rsid w:val="009856F1"/>
    <w:rsid w:val="009A0ABB"/>
    <w:rsid w:val="009A4051"/>
    <w:rsid w:val="009D05C5"/>
    <w:rsid w:val="009D5BBE"/>
    <w:rsid w:val="009E1498"/>
    <w:rsid w:val="00A06BCC"/>
    <w:rsid w:val="00A102D3"/>
    <w:rsid w:val="00A56363"/>
    <w:rsid w:val="00A9710B"/>
    <w:rsid w:val="00AA7FA1"/>
    <w:rsid w:val="00AB69A5"/>
    <w:rsid w:val="00AD2250"/>
    <w:rsid w:val="00AD6D78"/>
    <w:rsid w:val="00AE1185"/>
    <w:rsid w:val="00AF11EA"/>
    <w:rsid w:val="00B03BA3"/>
    <w:rsid w:val="00B10BAA"/>
    <w:rsid w:val="00B14A6C"/>
    <w:rsid w:val="00B157CB"/>
    <w:rsid w:val="00B25E6E"/>
    <w:rsid w:val="00B41AF6"/>
    <w:rsid w:val="00B723C0"/>
    <w:rsid w:val="00B74739"/>
    <w:rsid w:val="00B819B6"/>
    <w:rsid w:val="00B91351"/>
    <w:rsid w:val="00B9198A"/>
    <w:rsid w:val="00B95193"/>
    <w:rsid w:val="00BA715F"/>
    <w:rsid w:val="00BC6F45"/>
    <w:rsid w:val="00BD7506"/>
    <w:rsid w:val="00BE446C"/>
    <w:rsid w:val="00C14350"/>
    <w:rsid w:val="00C22EBD"/>
    <w:rsid w:val="00C31892"/>
    <w:rsid w:val="00C32984"/>
    <w:rsid w:val="00C41424"/>
    <w:rsid w:val="00C5584C"/>
    <w:rsid w:val="00C62AE2"/>
    <w:rsid w:val="00C63162"/>
    <w:rsid w:val="00C66E03"/>
    <w:rsid w:val="00C86045"/>
    <w:rsid w:val="00CA32B0"/>
    <w:rsid w:val="00CA7831"/>
    <w:rsid w:val="00CB0B85"/>
    <w:rsid w:val="00CD4707"/>
    <w:rsid w:val="00CF164D"/>
    <w:rsid w:val="00D116AB"/>
    <w:rsid w:val="00D1554B"/>
    <w:rsid w:val="00D17FDE"/>
    <w:rsid w:val="00D50C0C"/>
    <w:rsid w:val="00D63674"/>
    <w:rsid w:val="00D70C37"/>
    <w:rsid w:val="00D76C50"/>
    <w:rsid w:val="00D83329"/>
    <w:rsid w:val="00D8422D"/>
    <w:rsid w:val="00D91164"/>
    <w:rsid w:val="00DA1D95"/>
    <w:rsid w:val="00DC1109"/>
    <w:rsid w:val="00DD0D19"/>
    <w:rsid w:val="00E14815"/>
    <w:rsid w:val="00E22015"/>
    <w:rsid w:val="00E5428B"/>
    <w:rsid w:val="00E54836"/>
    <w:rsid w:val="00E844E6"/>
    <w:rsid w:val="00EA3933"/>
    <w:rsid w:val="00EB1024"/>
    <w:rsid w:val="00EE4354"/>
    <w:rsid w:val="00EF374D"/>
    <w:rsid w:val="00F07245"/>
    <w:rsid w:val="00F10CF2"/>
    <w:rsid w:val="00F11AEC"/>
    <w:rsid w:val="00F22EFC"/>
    <w:rsid w:val="00F62E9E"/>
    <w:rsid w:val="00F85E64"/>
    <w:rsid w:val="00FA7DCC"/>
    <w:rsid w:val="00FC01FD"/>
    <w:rsid w:val="00FC7FEB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966A4"/>
  <w15:docId w15:val="{D25143C6-CB51-48A5-A900-4AADB27E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Unisys Logo" w:hAnsi="Unisys Logo"/>
      <w:color w:val="FF0000"/>
      <w:sz w:val="28"/>
    </w:rPr>
  </w:style>
  <w:style w:type="paragraph" w:styleId="Heading2">
    <w:name w:val="heading 2"/>
    <w:basedOn w:val="Normal"/>
    <w:next w:val="Normal"/>
    <w:qFormat/>
    <w:pPr>
      <w:keepNext/>
      <w:spacing w:before="80"/>
      <w:outlineLvl w:val="1"/>
    </w:pPr>
    <w:rPr>
      <w:rFonts w:ascii="Arial Narrow" w:hAnsi="Arial Narrow"/>
      <w:sz w:val="40"/>
    </w:rPr>
  </w:style>
  <w:style w:type="paragraph" w:styleId="Heading3">
    <w:name w:val="heading 3"/>
    <w:basedOn w:val="Normal"/>
    <w:next w:val="Normal"/>
    <w:qFormat/>
    <w:pPr>
      <w:keepNext/>
      <w:ind w:left="-72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62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350"/>
    <w:pPr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humaJM\Application%20Data\Microsoft\Templates\4306%203056-001%20P5%20(6-05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5920056607C4EB7841A44F355AA72" ma:contentTypeVersion="13" ma:contentTypeDescription="Create a new document." ma:contentTypeScope="" ma:versionID="f7b6c8b4602f79a6ab5fa31170b816e1">
  <xsd:schema xmlns:xsd="http://www.w3.org/2001/XMLSchema" xmlns:xs="http://www.w3.org/2001/XMLSchema" xmlns:p="http://schemas.microsoft.com/office/2006/metadata/properties" xmlns:ns3="e9ace585-5bc5-4cf9-a32d-2e1099e2e460" xmlns:ns4="168a2002-e8e6-46e4-90f7-7cc7e2145265" targetNamespace="http://schemas.microsoft.com/office/2006/metadata/properties" ma:root="true" ma:fieldsID="12d6c2bc460d2f78de06c8b4bf50f6ee" ns3:_="" ns4:_="">
    <xsd:import namespace="e9ace585-5bc5-4cf9-a32d-2e1099e2e460"/>
    <xsd:import namespace="168a2002-e8e6-46e4-90f7-7cc7e21452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ce585-5bc5-4cf9-a32d-2e1099e2e4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a2002-e8e6-46e4-90f7-7cc7e214526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24DD7B-BB00-4D1C-9D69-7D37F6D0B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ce585-5bc5-4cf9-a32d-2e1099e2e460"/>
    <ds:schemaRef ds:uri="168a2002-e8e6-46e4-90f7-7cc7e2145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48BB4-2AC6-4C6E-A2D5-B506CAA865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38751-D455-4690-B6C1-EABFB71084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4306 3056-001 P5 (6-05)</Template>
  <TotalTime>114</TotalTime>
  <Pages>2</Pages>
  <Words>368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Resume</vt:lpstr>
    </vt:vector>
  </TitlesOfParts>
  <Manager>Corporate Forms Management</Manager>
  <Company>Unisys Corporation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Resume</dc:title>
  <dc:creator>Jim Schumacher</dc:creator>
  <cp:keywords>4306 3056-001 (6/05)</cp:keywords>
  <dc:description>Department Form</dc:description>
  <cp:lastModifiedBy>Barath Swamynathan</cp:lastModifiedBy>
  <cp:revision>12</cp:revision>
  <cp:lastPrinted>2021-02-12T13:40:00Z</cp:lastPrinted>
  <dcterms:created xsi:type="dcterms:W3CDTF">2021-02-12T13:43:00Z</dcterms:created>
  <dcterms:modified xsi:type="dcterms:W3CDTF">2021-10-27T03:04:00Z</dcterms:modified>
  <cp:category>Worldwide Sales and Marketing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0x01010081C5920056607C4EB7841A44F355AA72</vt:lpwstr>
  </property>
  <property fmtid="{D5CDD505-2E9C-101B-9397-08002B2CF9AE}" pid="3" name="_DocHome">
    <vt:i4>-1487638333</vt:i4>
  </property>
</Properties>
</file>